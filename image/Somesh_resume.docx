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4"/>
        <w:gridCol w:w="720"/>
        <w:gridCol w:w="6509"/>
      </w:tblGrid>
      <w:tr w:rsidR="001B2ABD" w14:paraId="151A76AF" w14:textId="77777777" w:rsidTr="00B97148">
        <w:trPr>
          <w:trHeight w:val="635"/>
        </w:trPr>
        <w:tc>
          <w:tcPr>
            <w:tcW w:w="3544" w:type="dxa"/>
            <w:vAlign w:val="bottom"/>
          </w:tcPr>
          <w:p w14:paraId="0EAC936A" w14:textId="12237D31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DA006A7" w14:textId="779BCE8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09" w:type="dxa"/>
            <w:vAlign w:val="bottom"/>
          </w:tcPr>
          <w:p w14:paraId="63B796A0" w14:textId="252F68BE" w:rsidR="00513079" w:rsidRPr="007479C2" w:rsidRDefault="00513079" w:rsidP="007479C2">
            <w:pPr>
              <w:pStyle w:val="Title"/>
              <w:rPr>
                <w:sz w:val="72"/>
                <w:szCs w:val="72"/>
              </w:rPr>
            </w:pPr>
          </w:p>
        </w:tc>
      </w:tr>
      <w:tr w:rsidR="00B51B7E" w14:paraId="702E39AB" w14:textId="77777777" w:rsidTr="00B97148">
        <w:trPr>
          <w:trHeight w:val="11760"/>
        </w:trPr>
        <w:tc>
          <w:tcPr>
            <w:tcW w:w="3544" w:type="dxa"/>
          </w:tcPr>
          <w:p w14:paraId="2EAE3C7E" w14:textId="77777777" w:rsidR="00B51B7E" w:rsidRDefault="00B51B7E" w:rsidP="00B51B7E">
            <w:pPr>
              <w:pStyle w:val="Heading3"/>
            </w:pPr>
          </w:p>
          <w:p w14:paraId="63450696" w14:textId="77777777" w:rsidR="0092606B" w:rsidRDefault="0092606B" w:rsidP="00B51B7E">
            <w:pPr>
              <w:pStyle w:val="Heading3"/>
            </w:pPr>
          </w:p>
          <w:p w14:paraId="19AFDE65" w14:textId="77777777" w:rsidR="0092606B" w:rsidRDefault="0092606B" w:rsidP="00B51B7E">
            <w:pPr>
              <w:pStyle w:val="Heading3"/>
            </w:pPr>
          </w:p>
          <w:p w14:paraId="39C1515D" w14:textId="77777777" w:rsidR="0092606B" w:rsidRDefault="0092606B" w:rsidP="00B51B7E">
            <w:pPr>
              <w:pStyle w:val="Heading3"/>
            </w:pPr>
          </w:p>
          <w:p w14:paraId="5527E346" w14:textId="77777777" w:rsidR="00607857" w:rsidRDefault="00607857" w:rsidP="00B51B7E">
            <w:pPr>
              <w:pStyle w:val="Heading3"/>
            </w:pPr>
          </w:p>
          <w:p w14:paraId="16D86FD7" w14:textId="15B17D7D" w:rsidR="00607857" w:rsidRDefault="00607857" w:rsidP="00B51B7E">
            <w:pPr>
              <w:pStyle w:val="Heading3"/>
            </w:pPr>
            <w:r>
              <w:t>Email</w:t>
            </w:r>
          </w:p>
          <w:p w14:paraId="31805D0F" w14:textId="360624DF" w:rsidR="00607857" w:rsidRPr="00607857" w:rsidRDefault="00067137" w:rsidP="00607857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6332C3">
              <w:rPr>
                <w:b/>
                <w:bCs/>
              </w:rPr>
              <w:t>irajkh</w:t>
            </w:r>
            <w:r>
              <w:rPr>
                <w:b/>
                <w:bCs/>
              </w:rPr>
              <w:t>alate09@gmail.com</w:t>
            </w:r>
          </w:p>
          <w:p w14:paraId="161CD2AB" w14:textId="5DFB9037" w:rsidR="00607857" w:rsidRDefault="00607857" w:rsidP="00B51B7E">
            <w:pPr>
              <w:pStyle w:val="Heading3"/>
            </w:pPr>
            <w:r>
              <w:t>MOBILE</w:t>
            </w:r>
          </w:p>
          <w:p w14:paraId="7D57025C" w14:textId="5D9A77E9" w:rsidR="00607857" w:rsidRPr="00607857" w:rsidRDefault="00067137" w:rsidP="00607857">
            <w:pPr>
              <w:rPr>
                <w:b/>
                <w:bCs/>
              </w:rPr>
            </w:pPr>
            <w:r>
              <w:rPr>
                <w:b/>
                <w:bCs/>
              </w:rPr>
              <w:t>9767905674</w:t>
            </w:r>
          </w:p>
          <w:p w14:paraId="03A1097F" w14:textId="6266A034" w:rsidR="00B51B7E" w:rsidRDefault="00B51B7E" w:rsidP="00B51B7E">
            <w:pPr>
              <w:pStyle w:val="Heading3"/>
            </w:pPr>
            <w:r>
              <w:t>LINKEDIN</w:t>
            </w:r>
          </w:p>
          <w:p w14:paraId="7B28F8F8" w14:textId="77777777" w:rsidR="00067137" w:rsidRDefault="00067137" w:rsidP="0092606B">
            <w:pPr>
              <w:pStyle w:val="Heading3"/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</w:pPr>
            <w:r w:rsidRPr="0006713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https://www.linkedin.com/in/viraj-khalate-77382a247</w:t>
            </w:r>
            <w:r w:rsidRPr="00067137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 xml:space="preserve"> </w:t>
            </w:r>
          </w:p>
          <w:p w14:paraId="684E854B" w14:textId="2339CAE2" w:rsidR="00B51B7E" w:rsidRPr="00D84BA5" w:rsidRDefault="00B51B7E" w:rsidP="0092606B">
            <w:pPr>
              <w:pStyle w:val="Heading3"/>
            </w:pPr>
            <w:r>
              <w:t>objective</w:t>
            </w:r>
          </w:p>
          <w:p w14:paraId="43A35C64" w14:textId="786ED357" w:rsidR="00B51B7E" w:rsidRPr="00607857" w:rsidRDefault="00B51B7E" w:rsidP="00B51B7E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>To obtain a challenging position in Software Engineering environment where my knowledge and skills are helpful to organisation</w:t>
            </w:r>
          </w:p>
          <w:p w14:paraId="2E72AB52" w14:textId="40E484E6" w:rsidR="00B51B7E" w:rsidRDefault="00B51B7E" w:rsidP="0092606B">
            <w:pPr>
              <w:pStyle w:val="Heading3"/>
            </w:pPr>
            <w:r>
              <w:t>Personal Details</w:t>
            </w:r>
          </w:p>
          <w:p w14:paraId="36FD4B89" w14:textId="752E4350" w:rsidR="0092606B" w:rsidRDefault="0092606B" w:rsidP="00B51B7E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>NATIONALITY:- Indian</w:t>
            </w:r>
          </w:p>
          <w:p w14:paraId="0AD95CE3" w14:textId="77777777" w:rsidR="00607857" w:rsidRPr="00607857" w:rsidRDefault="00607857" w:rsidP="00B51B7E">
            <w:pPr>
              <w:rPr>
                <w:b/>
                <w:bCs/>
              </w:rPr>
            </w:pPr>
          </w:p>
          <w:p w14:paraId="60FCCBF9" w14:textId="54D65A7C" w:rsidR="00B51B7E" w:rsidRPr="00607857" w:rsidRDefault="00B51B7E" w:rsidP="00B51B7E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>ADDRESS:</w:t>
            </w:r>
            <w:r w:rsidR="0092606B" w:rsidRPr="00607857">
              <w:rPr>
                <w:b/>
                <w:bCs/>
              </w:rPr>
              <w:t xml:space="preserve"> </w:t>
            </w:r>
            <w:r w:rsidRPr="00607857">
              <w:rPr>
                <w:b/>
                <w:bCs/>
              </w:rPr>
              <w:t>A/P:-</w:t>
            </w:r>
            <w:r w:rsidR="00067137">
              <w:rPr>
                <w:b/>
                <w:bCs/>
              </w:rPr>
              <w:t>late</w:t>
            </w:r>
          </w:p>
          <w:p w14:paraId="5D29F92E" w14:textId="2650316B" w:rsidR="00B51B7E" w:rsidRPr="00607857" w:rsidRDefault="0092606B" w:rsidP="00B51B7E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 xml:space="preserve">                  </w:t>
            </w:r>
            <w:r w:rsidR="00B51B7E" w:rsidRPr="00607857">
              <w:rPr>
                <w:b/>
                <w:bCs/>
              </w:rPr>
              <w:t>Tal:-baramati</w:t>
            </w:r>
          </w:p>
          <w:p w14:paraId="2E494D40" w14:textId="19BB27B3" w:rsidR="00B51B7E" w:rsidRPr="00607857" w:rsidRDefault="0092606B" w:rsidP="00B51B7E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 xml:space="preserve">                  </w:t>
            </w:r>
            <w:r w:rsidR="00B51B7E" w:rsidRPr="00607857">
              <w:rPr>
                <w:b/>
                <w:bCs/>
              </w:rPr>
              <w:t>Dist:-pune</w:t>
            </w:r>
          </w:p>
          <w:p w14:paraId="4D256D89" w14:textId="77777777" w:rsidR="00B51B7E" w:rsidRPr="00607857" w:rsidRDefault="00B51B7E" w:rsidP="00B51B7E">
            <w:pPr>
              <w:rPr>
                <w:b/>
                <w:bCs/>
              </w:rPr>
            </w:pPr>
          </w:p>
          <w:p w14:paraId="18CD9E66" w14:textId="48ED7E55" w:rsidR="00B51B7E" w:rsidRPr="00607857" w:rsidRDefault="00B51B7E" w:rsidP="0092606B">
            <w:pPr>
              <w:rPr>
                <w:b/>
                <w:bCs/>
              </w:rPr>
            </w:pPr>
            <w:r w:rsidRPr="00607857">
              <w:rPr>
                <w:b/>
                <w:bCs/>
              </w:rPr>
              <w:t>DOB:</w:t>
            </w:r>
            <w:r w:rsidR="0092606B" w:rsidRPr="00607857">
              <w:rPr>
                <w:b/>
                <w:bCs/>
              </w:rPr>
              <w:t xml:space="preserve"> </w:t>
            </w:r>
            <w:r w:rsidRPr="00607857">
              <w:rPr>
                <w:b/>
                <w:bCs/>
              </w:rPr>
              <w:t xml:space="preserve"> </w:t>
            </w:r>
            <w:r w:rsidR="00067137">
              <w:rPr>
                <w:b/>
                <w:bCs/>
              </w:rPr>
              <w:t xml:space="preserve">09 </w:t>
            </w:r>
            <w:r w:rsidR="0092606B" w:rsidRPr="00607857">
              <w:rPr>
                <w:b/>
                <w:bCs/>
              </w:rPr>
              <w:t>AUG</w:t>
            </w:r>
            <w:r w:rsidRPr="00607857">
              <w:rPr>
                <w:b/>
                <w:bCs/>
              </w:rPr>
              <w:t xml:space="preserve"> 2002</w:t>
            </w:r>
          </w:p>
          <w:p w14:paraId="669BF94F" w14:textId="2590BAE8" w:rsidR="00B51B7E" w:rsidRDefault="00B51B7E" w:rsidP="00B51B7E">
            <w:pPr>
              <w:pStyle w:val="Heading3"/>
            </w:pPr>
            <w:r>
              <w:t>language</w:t>
            </w:r>
          </w:p>
          <w:p w14:paraId="35A581ED" w14:textId="4EB5A3DD" w:rsidR="00B51B7E" w:rsidRPr="00607857" w:rsidRDefault="00B51B7E" w:rsidP="0092606B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</w:rPr>
            </w:pPr>
            <w:r w:rsidRPr="00607857">
              <w:rPr>
                <w:b/>
                <w:bCs/>
              </w:rPr>
              <w:t>Marathi</w:t>
            </w:r>
          </w:p>
          <w:p w14:paraId="48292648" w14:textId="00BE0981" w:rsidR="00B51B7E" w:rsidRPr="00607857" w:rsidRDefault="00B51B7E" w:rsidP="0092606B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</w:rPr>
            </w:pPr>
            <w:r w:rsidRPr="00607857">
              <w:rPr>
                <w:b/>
                <w:bCs/>
              </w:rPr>
              <w:t>English</w:t>
            </w:r>
          </w:p>
          <w:p w14:paraId="12D588E0" w14:textId="243DBA22" w:rsidR="00B51B7E" w:rsidRPr="00607857" w:rsidRDefault="00B51B7E" w:rsidP="0092606B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</w:rPr>
            </w:pPr>
            <w:r w:rsidRPr="00607857">
              <w:rPr>
                <w:b/>
                <w:bCs/>
              </w:rPr>
              <w:t>Hindi</w:t>
            </w:r>
          </w:p>
          <w:p w14:paraId="15CE43C8" w14:textId="015E1EF0" w:rsidR="00B51B7E" w:rsidRPr="00B02BC4" w:rsidRDefault="00B51B7E" w:rsidP="00B51B7E">
            <w:pPr>
              <w:pStyle w:val="Heading3"/>
            </w:pPr>
            <w:r>
              <w:t>hobbies</w:t>
            </w:r>
          </w:p>
          <w:p w14:paraId="35608976" w14:textId="5FDC0765" w:rsidR="00B51B7E" w:rsidRPr="00607857" w:rsidRDefault="00B51B7E" w:rsidP="0092606B">
            <w:pPr>
              <w:pStyle w:val="ListParagraph"/>
              <w:numPr>
                <w:ilvl w:val="0"/>
                <w:numId w:val="10"/>
              </w:numPr>
              <w:ind w:left="589" w:hanging="283"/>
              <w:rPr>
                <w:b/>
                <w:bCs/>
              </w:rPr>
            </w:pPr>
            <w:r w:rsidRPr="00607857">
              <w:rPr>
                <w:b/>
                <w:bCs/>
              </w:rPr>
              <w:t>Programming</w:t>
            </w:r>
          </w:p>
          <w:p w14:paraId="4009D390" w14:textId="08C80672" w:rsidR="00B51B7E" w:rsidRPr="00607857" w:rsidRDefault="00B51B7E" w:rsidP="0092606B">
            <w:pPr>
              <w:pStyle w:val="ListParagraph"/>
              <w:numPr>
                <w:ilvl w:val="0"/>
                <w:numId w:val="10"/>
              </w:numPr>
              <w:ind w:left="589" w:hanging="283"/>
              <w:rPr>
                <w:b/>
                <w:bCs/>
              </w:rPr>
            </w:pPr>
            <w:r w:rsidRPr="00607857">
              <w:rPr>
                <w:b/>
                <w:bCs/>
              </w:rPr>
              <w:t>Coding</w:t>
            </w:r>
          </w:p>
          <w:p w14:paraId="19B880FD" w14:textId="77777777" w:rsidR="00B51B7E" w:rsidRPr="00607857" w:rsidRDefault="00B51B7E" w:rsidP="0092606B">
            <w:pPr>
              <w:pStyle w:val="ListParagraph"/>
              <w:numPr>
                <w:ilvl w:val="0"/>
                <w:numId w:val="10"/>
              </w:numPr>
              <w:ind w:left="589" w:hanging="283"/>
              <w:rPr>
                <w:b/>
                <w:bCs/>
              </w:rPr>
            </w:pPr>
            <w:r w:rsidRPr="00607857">
              <w:rPr>
                <w:b/>
                <w:bCs/>
              </w:rPr>
              <w:t>Listening music</w:t>
            </w:r>
          </w:p>
          <w:p w14:paraId="13D93C4C" w14:textId="798BFBB2" w:rsidR="00B51B7E" w:rsidRPr="004D3011" w:rsidRDefault="00B51B7E" w:rsidP="0092606B">
            <w:pPr>
              <w:pStyle w:val="ListParagraph"/>
              <w:numPr>
                <w:ilvl w:val="0"/>
                <w:numId w:val="10"/>
              </w:numPr>
              <w:ind w:left="589" w:hanging="283"/>
            </w:pPr>
            <w:r w:rsidRPr="00607857">
              <w:rPr>
                <w:b/>
                <w:bCs/>
              </w:rPr>
              <w:t xml:space="preserve">Playing Cricket </w:t>
            </w:r>
          </w:p>
        </w:tc>
        <w:tc>
          <w:tcPr>
            <w:tcW w:w="720" w:type="dxa"/>
          </w:tcPr>
          <w:p w14:paraId="2AA91EE3" w14:textId="77777777" w:rsidR="00B51B7E" w:rsidRDefault="00B51B7E" w:rsidP="00B51B7E">
            <w:pPr>
              <w:tabs>
                <w:tab w:val="left" w:pos="990"/>
              </w:tabs>
            </w:pPr>
          </w:p>
          <w:p w14:paraId="283341DA" w14:textId="77777777" w:rsidR="00B51B7E" w:rsidRDefault="00B51B7E" w:rsidP="00B51B7E">
            <w:pPr>
              <w:tabs>
                <w:tab w:val="left" w:pos="990"/>
              </w:tabs>
            </w:pPr>
          </w:p>
          <w:p w14:paraId="1F23CC63" w14:textId="77777777" w:rsidR="00B51B7E" w:rsidRDefault="00B51B7E" w:rsidP="00B51B7E">
            <w:pPr>
              <w:tabs>
                <w:tab w:val="left" w:pos="990"/>
              </w:tabs>
            </w:pPr>
          </w:p>
          <w:p w14:paraId="0FEAF66B" w14:textId="51720B2E" w:rsidR="00B51B7E" w:rsidRDefault="00B51B7E" w:rsidP="00B51B7E">
            <w:pPr>
              <w:tabs>
                <w:tab w:val="left" w:pos="990"/>
              </w:tabs>
            </w:pPr>
          </w:p>
        </w:tc>
        <w:tc>
          <w:tcPr>
            <w:tcW w:w="6509" w:type="dxa"/>
          </w:tcPr>
          <w:p w14:paraId="6ADCB612" w14:textId="7144D940" w:rsidR="00B51B7E" w:rsidRPr="00607857" w:rsidRDefault="006332C3" w:rsidP="00B51B7E">
            <w:pPr>
              <w:pStyle w:val="Heading2"/>
              <w:rPr>
                <w:b w:val="0"/>
                <w:bCs w:val="0"/>
                <w:sz w:val="52"/>
                <w:szCs w:val="56"/>
              </w:rPr>
            </w:pPr>
            <w:r>
              <w:rPr>
                <w:b w:val="0"/>
                <w:bCs w:val="0"/>
                <w:sz w:val="52"/>
                <w:szCs w:val="56"/>
              </w:rPr>
              <w:t>viraj vikram khalate</w:t>
            </w:r>
          </w:p>
          <w:p w14:paraId="170921F6" w14:textId="77777777" w:rsidR="00B51B7E" w:rsidRDefault="00B51B7E" w:rsidP="00B51B7E">
            <w:pPr>
              <w:pStyle w:val="Heading2"/>
            </w:pPr>
          </w:p>
          <w:sdt>
            <w:sdtPr>
              <w:id w:val="1049110328"/>
              <w:placeholder>
                <w:docPart w:val="060CF4080A1A471DACA5A2F79C6FDDFA"/>
              </w:placeholder>
              <w:temporary/>
              <w:showingPlcHdr/>
              <w15:appearance w15:val="hidden"/>
            </w:sdtPr>
            <w:sdtContent>
              <w:p w14:paraId="555A4545" w14:textId="4A00AD67" w:rsidR="00B51B7E" w:rsidRDefault="00B51B7E" w:rsidP="00B51B7E">
                <w:pPr>
                  <w:pStyle w:val="Heading2"/>
                </w:pPr>
                <w:r w:rsidRPr="00B51B7E">
                  <w:rPr>
                    <w:rFonts w:ascii="Arial" w:hAnsi="Arial" w:cs="Arial"/>
                    <w:sz w:val="24"/>
                    <w:szCs w:val="24"/>
                  </w:rPr>
                  <w:t>EDUCATION</w:t>
                </w:r>
              </w:p>
            </w:sdtContent>
          </w:sdt>
          <w:p w14:paraId="0320394B" w14:textId="77777777" w:rsidR="00B51B7E" w:rsidRPr="006D13DD" w:rsidRDefault="00B51B7E" w:rsidP="00B51B7E">
            <w:pPr>
              <w:pStyle w:val="Date"/>
              <w:rPr>
                <w:rFonts w:cs="Segoe UI"/>
                <w:b/>
                <w:bCs/>
                <w:sz w:val="20"/>
                <w:szCs w:val="20"/>
              </w:rPr>
            </w:pPr>
            <w:r w:rsidRPr="006D13DD">
              <w:rPr>
                <w:rFonts w:cs="Segoe UI"/>
                <w:b/>
                <w:bCs/>
                <w:sz w:val="20"/>
                <w:szCs w:val="20"/>
              </w:rPr>
              <w:t>Computer Engineering</w:t>
            </w:r>
          </w:p>
          <w:p w14:paraId="0642A1D4" w14:textId="77777777" w:rsidR="00B51B7E" w:rsidRPr="006D13DD" w:rsidRDefault="00B51B7E" w:rsidP="00B51B7E">
            <w:pPr>
              <w:rPr>
                <w:b/>
                <w:bCs/>
              </w:rPr>
            </w:pPr>
            <w:r w:rsidRPr="006D13DD">
              <w:rPr>
                <w:b/>
                <w:bCs/>
              </w:rPr>
              <w:t>Sharadchandra Pawar College Of Engineering and Technology,Someshwarnagar</w:t>
            </w:r>
          </w:p>
          <w:p w14:paraId="4547029B" w14:textId="77777777" w:rsidR="00B51B7E" w:rsidRDefault="00B51B7E" w:rsidP="00B51B7E">
            <w:r>
              <w:t>TE Comp(Pursuing)</w:t>
            </w:r>
          </w:p>
          <w:p w14:paraId="503BD4CE" w14:textId="77777777" w:rsidR="00B51B7E" w:rsidRDefault="00B51B7E" w:rsidP="00B51B7E"/>
          <w:p w14:paraId="225FD1F5" w14:textId="77777777" w:rsidR="00B51B7E" w:rsidRPr="006D13DD" w:rsidRDefault="00B51B7E" w:rsidP="00B51B7E">
            <w:pPr>
              <w:rPr>
                <w:b/>
                <w:bCs/>
                <w:sz w:val="20"/>
                <w:szCs w:val="20"/>
              </w:rPr>
            </w:pPr>
            <w:r w:rsidRPr="006D13DD">
              <w:rPr>
                <w:b/>
                <w:bCs/>
                <w:sz w:val="20"/>
                <w:szCs w:val="20"/>
              </w:rPr>
              <w:t>HSC</w:t>
            </w:r>
          </w:p>
          <w:p w14:paraId="7D7BE2A7" w14:textId="32031478" w:rsidR="00B51B7E" w:rsidRDefault="00067137" w:rsidP="00B51B7E">
            <w:r>
              <w:rPr>
                <w:b/>
                <w:bCs/>
              </w:rPr>
              <w:t>Shri fattechand jain Vidyalaya and junior college</w:t>
            </w:r>
            <w:r>
              <w:t xml:space="preserve"> </w:t>
            </w:r>
          </w:p>
          <w:p w14:paraId="3B35196F" w14:textId="46A4044A" w:rsidR="00067137" w:rsidRDefault="00067137" w:rsidP="00B51B7E">
            <w:r>
              <w:t>70.92%</w:t>
            </w:r>
          </w:p>
          <w:p w14:paraId="14B30C91" w14:textId="77777777" w:rsidR="00B51B7E" w:rsidRDefault="00B51B7E" w:rsidP="00B51B7E"/>
          <w:p w14:paraId="33F5DFBB" w14:textId="77777777" w:rsidR="00B51B7E" w:rsidRPr="006D13DD" w:rsidRDefault="00B51B7E" w:rsidP="00B51B7E">
            <w:pPr>
              <w:rPr>
                <w:b/>
                <w:bCs/>
                <w:sz w:val="20"/>
                <w:szCs w:val="20"/>
              </w:rPr>
            </w:pPr>
            <w:r w:rsidRPr="006D13DD">
              <w:rPr>
                <w:b/>
                <w:bCs/>
                <w:sz w:val="20"/>
                <w:szCs w:val="20"/>
              </w:rPr>
              <w:t>SSC</w:t>
            </w:r>
          </w:p>
          <w:p w14:paraId="7A94E697" w14:textId="34379B89" w:rsidR="00B51B7E" w:rsidRPr="006D13DD" w:rsidRDefault="00067137" w:rsidP="00B51B7E">
            <w:pPr>
              <w:rPr>
                <w:b/>
                <w:bCs/>
              </w:rPr>
            </w:pPr>
            <w:r>
              <w:rPr>
                <w:b/>
                <w:bCs/>
              </w:rPr>
              <w:t>Shri fattechand jain Vidyalaya and junior college</w:t>
            </w:r>
          </w:p>
          <w:p w14:paraId="3D5F3102" w14:textId="0A151A3A" w:rsidR="00B51B7E" w:rsidRDefault="00067137" w:rsidP="00B51B7E">
            <w:r>
              <w:t>75.20%</w:t>
            </w:r>
          </w:p>
          <w:p w14:paraId="07E7E0D6" w14:textId="77777777" w:rsidR="00B51B7E" w:rsidRPr="00B51B7E" w:rsidRDefault="00B51B7E" w:rsidP="00B51B7E">
            <w:pPr>
              <w:pStyle w:val="Heading2"/>
              <w:rPr>
                <w:rFonts w:ascii="Arial" w:eastAsiaTheme="minorEastAsia" w:hAnsi="Arial" w:cs="Arial"/>
                <w:szCs w:val="22"/>
              </w:rPr>
            </w:pPr>
            <w:r w:rsidRPr="00B51B7E">
              <w:rPr>
                <w:rFonts w:ascii="Arial" w:hAnsi="Arial" w:cs="Arial"/>
              </w:rPr>
              <w:t>Work experiencE/INTERNSHIP/PROJECTS</w:t>
            </w:r>
          </w:p>
          <w:p w14:paraId="65A933AD" w14:textId="77777777" w:rsidR="00B51B7E" w:rsidRPr="0092606B" w:rsidRDefault="00B51B7E" w:rsidP="0092606B">
            <w:pPr>
              <w:rPr>
                <w:b/>
                <w:bCs/>
                <w:szCs w:val="18"/>
              </w:rPr>
            </w:pPr>
            <w:r w:rsidRPr="0092606B">
              <w:rPr>
                <w:b/>
                <w:bCs/>
                <w:szCs w:val="18"/>
              </w:rPr>
              <w:t xml:space="preserve">Portfolio website </w:t>
            </w:r>
          </w:p>
          <w:p w14:paraId="27306E0F" w14:textId="7519BEDA" w:rsidR="00B51B7E" w:rsidRDefault="00B51B7E" w:rsidP="00B51B7E">
            <w:pPr>
              <w:rPr>
                <w:szCs w:val="18"/>
              </w:rPr>
            </w:pPr>
            <w:r w:rsidRPr="00B51B7E">
              <w:rPr>
                <w:szCs w:val="18"/>
              </w:rPr>
              <w:t>html,css,js</w:t>
            </w:r>
          </w:p>
          <w:p w14:paraId="77BBB3F1" w14:textId="77777777" w:rsidR="0092606B" w:rsidRPr="00B51B7E" w:rsidRDefault="0092606B" w:rsidP="00B51B7E">
            <w:pPr>
              <w:rPr>
                <w:szCs w:val="18"/>
              </w:rPr>
            </w:pPr>
          </w:p>
          <w:p w14:paraId="07FAF2BF" w14:textId="30CD91AC" w:rsidR="00B51B7E" w:rsidRDefault="00067137" w:rsidP="0092606B">
            <w:r>
              <w:rPr>
                <w:b/>
                <w:bCs/>
              </w:rPr>
              <w:t>calculator</w:t>
            </w:r>
          </w:p>
          <w:p w14:paraId="413F2CD4" w14:textId="76F32367" w:rsidR="00B51B7E" w:rsidRDefault="00B51B7E" w:rsidP="00B51B7E">
            <w:r>
              <w:t>html and css</w:t>
            </w:r>
          </w:p>
          <w:p w14:paraId="68A21430" w14:textId="77777777" w:rsidR="0092606B" w:rsidRDefault="0092606B" w:rsidP="00B51B7E"/>
          <w:p w14:paraId="2FA797A2" w14:textId="3EFDFB8D" w:rsidR="00B51B7E" w:rsidRPr="0092606B" w:rsidRDefault="00067137" w:rsidP="0092606B">
            <w:pPr>
              <w:rPr>
                <w:b/>
                <w:bCs/>
              </w:rPr>
            </w:pPr>
            <w:r>
              <w:rPr>
                <w:b/>
                <w:bCs/>
              </w:rPr>
              <w:t>music player</w:t>
            </w:r>
          </w:p>
          <w:p w14:paraId="4B70FACB" w14:textId="2CED5353" w:rsidR="00B51B7E" w:rsidRDefault="00B51B7E" w:rsidP="00B51B7E">
            <w:r>
              <w:t>Html, css,Javascript</w:t>
            </w:r>
          </w:p>
          <w:p w14:paraId="27A2617C" w14:textId="77777777" w:rsidR="0092606B" w:rsidRDefault="0092606B" w:rsidP="00B51B7E"/>
          <w:p w14:paraId="48520886" w14:textId="01449C34" w:rsidR="00B51B7E" w:rsidRPr="0092606B" w:rsidRDefault="00067137" w:rsidP="0092606B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 w:rsidR="00B51B7E" w:rsidRPr="0092606B">
              <w:rPr>
                <w:b/>
                <w:bCs/>
              </w:rPr>
              <w:t xml:space="preserve"> management System</w:t>
            </w:r>
          </w:p>
          <w:p w14:paraId="0E1DE129" w14:textId="1B828CB8" w:rsidR="00B51B7E" w:rsidRDefault="00B51B7E" w:rsidP="00B51B7E">
            <w:r>
              <w:t>Html,Mysql,</w:t>
            </w:r>
            <w:r w:rsidR="0092606B">
              <w:t xml:space="preserve"> </w:t>
            </w:r>
            <w:r>
              <w:t>javascript ,css</w:t>
            </w:r>
          </w:p>
          <w:p w14:paraId="2B53ABA0" w14:textId="77777777" w:rsidR="00B51B7E" w:rsidRPr="00B51B7E" w:rsidRDefault="00B51B7E" w:rsidP="00B51B7E">
            <w:pPr>
              <w:pStyle w:val="Heading2"/>
              <w:rPr>
                <w:rFonts w:ascii="Arial" w:hAnsi="Arial" w:cs="Arial"/>
              </w:rPr>
            </w:pPr>
            <w:r w:rsidRPr="00B51B7E">
              <w:rPr>
                <w:rFonts w:ascii="Arial" w:hAnsi="Arial" w:cs="Arial"/>
              </w:rPr>
              <w:t>achievements</w:t>
            </w:r>
          </w:p>
          <w:p w14:paraId="43EBE8C6" w14:textId="77777777" w:rsidR="00B51B7E" w:rsidRPr="00B51B7E" w:rsidRDefault="00B51B7E" w:rsidP="00B51B7E">
            <w:pPr>
              <w:rPr>
                <w:b/>
                <w:bCs/>
              </w:rPr>
            </w:pPr>
            <w:r w:rsidRPr="00B51B7E">
              <w:rPr>
                <w:b/>
                <w:bCs/>
              </w:rPr>
              <w:t>Participated in techathon 2021-22</w:t>
            </w:r>
          </w:p>
          <w:p w14:paraId="4C4DD0FD" w14:textId="77777777" w:rsidR="00B51B7E" w:rsidRPr="00B51B7E" w:rsidRDefault="00B51B7E" w:rsidP="00B51B7E">
            <w:pPr>
              <w:rPr>
                <w:b/>
                <w:bCs/>
              </w:rPr>
            </w:pPr>
            <w:r w:rsidRPr="00B51B7E">
              <w:rPr>
                <w:b/>
                <w:bCs/>
              </w:rPr>
              <w:t>Participated in hackthon 2022-23</w:t>
            </w:r>
          </w:p>
          <w:p w14:paraId="60576AAD" w14:textId="77777777" w:rsidR="00B51B7E" w:rsidRPr="00D84BA5" w:rsidRDefault="00B51B7E" w:rsidP="00B51B7E"/>
          <w:p w14:paraId="14A456DA" w14:textId="77777777" w:rsidR="00B51B7E" w:rsidRPr="00B51B7E" w:rsidRDefault="00B51B7E" w:rsidP="00B51B7E">
            <w:pPr>
              <w:pStyle w:val="Heading2"/>
              <w:rPr>
                <w:rFonts w:ascii="Arial" w:hAnsi="Arial" w:cs="Arial"/>
              </w:rPr>
            </w:pPr>
            <w:r w:rsidRPr="00B51B7E">
              <w:rPr>
                <w:rFonts w:ascii="Arial" w:hAnsi="Arial" w:cs="Arial"/>
              </w:rPr>
              <w:t>certifications</w:t>
            </w:r>
          </w:p>
          <w:p w14:paraId="7FA4A12A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69C7BC65" w14:textId="77777777" w:rsidR="00B51B7E" w:rsidRPr="00B51B7E" w:rsidRDefault="00B51B7E" w:rsidP="00B51B7E">
            <w:pPr>
              <w:pStyle w:val="ListParagraph"/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B51B7E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Learning java linkedin certificate</w:t>
            </w:r>
          </w:p>
          <w:p w14:paraId="2E935D83" w14:textId="5121E109" w:rsidR="00B51B7E" w:rsidRPr="00B51B7E" w:rsidRDefault="00B51B7E" w:rsidP="00B51B7E">
            <w:pPr>
              <w:pStyle w:val="ListParagraph"/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B51B7E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IBM Skillbuild Certificate</w:t>
            </w:r>
            <w:r w:rsidR="0092606B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 xml:space="preserve"> </w:t>
            </w:r>
            <w:r w:rsidRPr="00B51B7E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:-</w:t>
            </w:r>
          </w:p>
          <w:p w14:paraId="667736DD" w14:textId="1BC2EA7E" w:rsidR="00B51B7E" w:rsidRPr="00B51B7E" w:rsidRDefault="00B51B7E" w:rsidP="00B51B7E">
            <w:pPr>
              <w:pStyle w:val="ListParagraph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  <w:r w:rsidRPr="00B51B7E">
              <w:rPr>
                <w:rFonts w:eastAsia="Times New Roman" w:cs="Segoe UI"/>
                <w:color w:val="201F1E"/>
                <w:szCs w:val="18"/>
                <w:lang w:val="en-GB" w:eastAsia="en-GB"/>
              </w:rPr>
              <w:t>Online data security</w:t>
            </w:r>
          </w:p>
          <w:p w14:paraId="0680B90B" w14:textId="77777777" w:rsidR="00B51B7E" w:rsidRPr="00B51B7E" w:rsidRDefault="00B51B7E" w:rsidP="00B51B7E">
            <w:pPr>
              <w:pStyle w:val="ListParagraph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  <w:r w:rsidRPr="00B51B7E">
              <w:rPr>
                <w:rFonts w:eastAsia="Times New Roman" w:cs="Segoe UI"/>
                <w:color w:val="201F1E"/>
                <w:szCs w:val="18"/>
                <w:lang w:val="en-GB" w:eastAsia="en-GB"/>
              </w:rPr>
              <w:t>Cyber security tutorial</w:t>
            </w:r>
          </w:p>
          <w:p w14:paraId="13479F09" w14:textId="77777777" w:rsidR="00B51B7E" w:rsidRPr="00B51B7E" w:rsidRDefault="00B51B7E" w:rsidP="00B51B7E">
            <w:pPr>
              <w:pStyle w:val="ListParagraph"/>
              <w:numPr>
                <w:ilvl w:val="0"/>
                <w:numId w:val="6"/>
              </w:num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  <w:r w:rsidRPr="00B51B7E">
              <w:rPr>
                <w:rFonts w:eastAsia="Times New Roman" w:cs="Segoe UI"/>
                <w:color w:val="201F1E"/>
                <w:szCs w:val="18"/>
                <w:lang w:val="en-GB" w:eastAsia="en-GB"/>
              </w:rPr>
              <w:t>Cyber security fundamental</w:t>
            </w:r>
          </w:p>
          <w:p w14:paraId="3DACCD0C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294328B7" w14:textId="77777777" w:rsidR="00B51B7E" w:rsidRPr="00B51B7E" w:rsidRDefault="00B51B7E" w:rsidP="00B51B7E">
            <w:pPr>
              <w:pStyle w:val="Heading2"/>
              <w:rPr>
                <w:rFonts w:ascii="Arial" w:eastAsia="Times New Roman" w:hAnsi="Arial" w:cs="Arial"/>
                <w:sz w:val="24"/>
                <w:szCs w:val="24"/>
              </w:rPr>
            </w:pPr>
            <w:r w:rsidRPr="00B51B7E">
              <w:rPr>
                <w:rFonts w:ascii="Arial" w:hAnsi="Arial" w:cs="Arial"/>
              </w:rPr>
              <w:t>tECHNICAL SKILL</w:t>
            </w:r>
          </w:p>
          <w:p w14:paraId="448C3B08" w14:textId="41A2EB8B" w:rsidR="00B51B7E" w:rsidRPr="00607857" w:rsidRDefault="00B51B7E" w:rsidP="0060785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607857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 xml:space="preserve">JAVA </w:t>
            </w:r>
          </w:p>
          <w:p w14:paraId="52C17959" w14:textId="77777777" w:rsidR="00B51B7E" w:rsidRPr="0092606B" w:rsidRDefault="00B51B7E" w:rsidP="0060785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92606B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HTML</w:t>
            </w:r>
          </w:p>
          <w:p w14:paraId="63592432" w14:textId="77777777" w:rsidR="00B51B7E" w:rsidRPr="0092606B" w:rsidRDefault="00B51B7E" w:rsidP="0060785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92606B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PYTHON</w:t>
            </w:r>
          </w:p>
          <w:p w14:paraId="6DCE7C56" w14:textId="77777777" w:rsidR="00B51B7E" w:rsidRPr="0092606B" w:rsidRDefault="00B51B7E" w:rsidP="0060785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extAlignment w:val="baseline"/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</w:pPr>
            <w:r w:rsidRPr="0092606B">
              <w:rPr>
                <w:rFonts w:eastAsia="Times New Roman" w:cs="Segoe UI"/>
                <w:b/>
                <w:bCs/>
                <w:color w:val="201F1E"/>
                <w:szCs w:val="18"/>
                <w:lang w:val="en-GB" w:eastAsia="en-GB"/>
              </w:rPr>
              <w:t>CSS</w:t>
            </w:r>
          </w:p>
          <w:p w14:paraId="2584D7D8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745942D2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1F656BD3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10E6491C" w14:textId="77777777" w:rsidR="00B51B7E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Cs w:val="18"/>
                <w:lang w:val="en-GB" w:eastAsia="en-GB"/>
              </w:rPr>
            </w:pPr>
          </w:p>
          <w:p w14:paraId="402896CE" w14:textId="683A652A" w:rsidR="00B51B7E" w:rsidRPr="00900A1D" w:rsidRDefault="00B51B7E" w:rsidP="00B51B7E">
            <w:pPr>
              <w:shd w:val="clear" w:color="auto" w:fill="FFFFFF"/>
              <w:textAlignment w:val="baseline"/>
              <w:rPr>
                <w:rFonts w:eastAsia="Times New Roman" w:cs="Segoe UI"/>
                <w:color w:val="201F1E"/>
                <w:sz w:val="14"/>
                <w:szCs w:val="14"/>
                <w:lang w:val="en-GB" w:eastAsia="en-GB"/>
              </w:rPr>
            </w:pPr>
          </w:p>
        </w:tc>
      </w:tr>
    </w:tbl>
    <w:p w14:paraId="38675759" w14:textId="77777777" w:rsidR="0043117B" w:rsidRDefault="00000000" w:rsidP="007479C2"/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A798" w14:textId="77777777" w:rsidR="00481F39" w:rsidRDefault="00481F39" w:rsidP="000C45FF">
      <w:r>
        <w:separator/>
      </w:r>
    </w:p>
  </w:endnote>
  <w:endnote w:type="continuationSeparator" w:id="0">
    <w:p w14:paraId="3502DDDD" w14:textId="77777777" w:rsidR="00481F39" w:rsidRDefault="00481F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EF62" w14:textId="77777777" w:rsidR="00481F39" w:rsidRDefault="00481F39" w:rsidP="000C45FF">
      <w:r>
        <w:separator/>
      </w:r>
    </w:p>
  </w:footnote>
  <w:footnote w:type="continuationSeparator" w:id="0">
    <w:p w14:paraId="405F1C0E" w14:textId="77777777" w:rsidR="00481F39" w:rsidRDefault="00481F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B020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FB2B5C" wp14:editId="3DBB23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5A4E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94B7E"/>
    <w:multiLevelType w:val="hybridMultilevel"/>
    <w:tmpl w:val="8274173C"/>
    <w:lvl w:ilvl="0" w:tplc="249270D2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65D2"/>
    <w:multiLevelType w:val="hybridMultilevel"/>
    <w:tmpl w:val="CEBA6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2E2B"/>
    <w:multiLevelType w:val="hybridMultilevel"/>
    <w:tmpl w:val="AE847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2FA4"/>
    <w:multiLevelType w:val="hybridMultilevel"/>
    <w:tmpl w:val="AA32D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C627C"/>
    <w:multiLevelType w:val="hybridMultilevel"/>
    <w:tmpl w:val="03009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2AF3"/>
    <w:multiLevelType w:val="hybridMultilevel"/>
    <w:tmpl w:val="FD9C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90DAD"/>
    <w:multiLevelType w:val="hybridMultilevel"/>
    <w:tmpl w:val="CDCA5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7B4D"/>
    <w:multiLevelType w:val="hybridMultilevel"/>
    <w:tmpl w:val="1AE41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3F3"/>
    <w:multiLevelType w:val="hybridMultilevel"/>
    <w:tmpl w:val="5E485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F58A7"/>
    <w:multiLevelType w:val="hybridMultilevel"/>
    <w:tmpl w:val="A9B4C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51FE"/>
    <w:multiLevelType w:val="hybridMultilevel"/>
    <w:tmpl w:val="9986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02429">
    <w:abstractNumId w:val="0"/>
  </w:num>
  <w:num w:numId="2" w16cid:durableId="785809361">
    <w:abstractNumId w:val="9"/>
  </w:num>
  <w:num w:numId="3" w16cid:durableId="756828586">
    <w:abstractNumId w:val="7"/>
  </w:num>
  <w:num w:numId="4" w16cid:durableId="206795239">
    <w:abstractNumId w:val="2"/>
  </w:num>
  <w:num w:numId="5" w16cid:durableId="371151607">
    <w:abstractNumId w:val="1"/>
  </w:num>
  <w:num w:numId="6" w16cid:durableId="917590847">
    <w:abstractNumId w:val="6"/>
  </w:num>
  <w:num w:numId="7" w16cid:durableId="515075410">
    <w:abstractNumId w:val="3"/>
  </w:num>
  <w:num w:numId="8" w16cid:durableId="310133742">
    <w:abstractNumId w:val="5"/>
  </w:num>
  <w:num w:numId="9" w16cid:durableId="761953359">
    <w:abstractNumId w:val="4"/>
  </w:num>
  <w:num w:numId="10" w16cid:durableId="161509422">
    <w:abstractNumId w:val="10"/>
  </w:num>
  <w:num w:numId="11" w16cid:durableId="2036493071">
    <w:abstractNumId w:val="8"/>
  </w:num>
  <w:num w:numId="12" w16cid:durableId="13044600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79"/>
    <w:rsid w:val="00031D93"/>
    <w:rsid w:val="00036450"/>
    <w:rsid w:val="00067137"/>
    <w:rsid w:val="000735FF"/>
    <w:rsid w:val="000829CF"/>
    <w:rsid w:val="00094499"/>
    <w:rsid w:val="000B0E90"/>
    <w:rsid w:val="000C336C"/>
    <w:rsid w:val="000C45FF"/>
    <w:rsid w:val="000E3FD1"/>
    <w:rsid w:val="00112054"/>
    <w:rsid w:val="001525E1"/>
    <w:rsid w:val="00180329"/>
    <w:rsid w:val="001813FE"/>
    <w:rsid w:val="001854A8"/>
    <w:rsid w:val="0019001F"/>
    <w:rsid w:val="001A74A5"/>
    <w:rsid w:val="001B2ABD"/>
    <w:rsid w:val="001E0391"/>
    <w:rsid w:val="001E1759"/>
    <w:rsid w:val="001F1ECC"/>
    <w:rsid w:val="001F5E3F"/>
    <w:rsid w:val="0023428D"/>
    <w:rsid w:val="00234F0E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D5125"/>
    <w:rsid w:val="004071FC"/>
    <w:rsid w:val="00445947"/>
    <w:rsid w:val="00460218"/>
    <w:rsid w:val="004813B3"/>
    <w:rsid w:val="00481F39"/>
    <w:rsid w:val="00491014"/>
    <w:rsid w:val="00496591"/>
    <w:rsid w:val="004C63E4"/>
    <w:rsid w:val="004D3011"/>
    <w:rsid w:val="00507D0A"/>
    <w:rsid w:val="00513079"/>
    <w:rsid w:val="005262AC"/>
    <w:rsid w:val="005E39D5"/>
    <w:rsid w:val="00600670"/>
    <w:rsid w:val="00607857"/>
    <w:rsid w:val="00610158"/>
    <w:rsid w:val="0062122B"/>
    <w:rsid w:val="0062123A"/>
    <w:rsid w:val="006332C3"/>
    <w:rsid w:val="00646E75"/>
    <w:rsid w:val="00651C30"/>
    <w:rsid w:val="006771D0"/>
    <w:rsid w:val="006D13DD"/>
    <w:rsid w:val="00715FCB"/>
    <w:rsid w:val="00743101"/>
    <w:rsid w:val="007479C2"/>
    <w:rsid w:val="007775E1"/>
    <w:rsid w:val="007867A0"/>
    <w:rsid w:val="007927F5"/>
    <w:rsid w:val="00802CA0"/>
    <w:rsid w:val="008A7741"/>
    <w:rsid w:val="00900A1D"/>
    <w:rsid w:val="00903BD0"/>
    <w:rsid w:val="0092606B"/>
    <w:rsid w:val="009260CD"/>
    <w:rsid w:val="009311AD"/>
    <w:rsid w:val="00952C25"/>
    <w:rsid w:val="00A2118D"/>
    <w:rsid w:val="00AB3DE3"/>
    <w:rsid w:val="00AD76E2"/>
    <w:rsid w:val="00B02BC4"/>
    <w:rsid w:val="00B20152"/>
    <w:rsid w:val="00B359E4"/>
    <w:rsid w:val="00B51B7E"/>
    <w:rsid w:val="00B57D98"/>
    <w:rsid w:val="00B70850"/>
    <w:rsid w:val="00B97148"/>
    <w:rsid w:val="00C066B6"/>
    <w:rsid w:val="00C37BA1"/>
    <w:rsid w:val="00C4674C"/>
    <w:rsid w:val="00C506CF"/>
    <w:rsid w:val="00C72BED"/>
    <w:rsid w:val="00C9578B"/>
    <w:rsid w:val="00CB0055"/>
    <w:rsid w:val="00D2522B"/>
    <w:rsid w:val="00D27A7D"/>
    <w:rsid w:val="00D422DE"/>
    <w:rsid w:val="00D5459D"/>
    <w:rsid w:val="00D84BA5"/>
    <w:rsid w:val="00DA1F4D"/>
    <w:rsid w:val="00DA5FDA"/>
    <w:rsid w:val="00DB224A"/>
    <w:rsid w:val="00DD172A"/>
    <w:rsid w:val="00E25A26"/>
    <w:rsid w:val="00E4381A"/>
    <w:rsid w:val="00E55D74"/>
    <w:rsid w:val="00F1660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E73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99"/>
    <w:unhideWhenUsed/>
    <w:rsid w:val="007479C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0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200\AppData\Local\Microsoft\Office\16.0\DTS\en-US%7b51909398-D24F-43E3-82B5-9B9B68727F13%7d\%7bFAC63B19-76FA-46B0-BBEF-FFA76163220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0CF4080A1A471DACA5A2F79C6F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766C0-BCB6-4C48-A777-7A0208606702}"/>
      </w:docPartPr>
      <w:docPartBody>
        <w:p w:rsidR="00000000" w:rsidRDefault="00E874BD" w:rsidP="00E874BD">
          <w:pPr>
            <w:pStyle w:val="060CF4080A1A471DACA5A2F79C6FDDF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AF"/>
    <w:rsid w:val="00056908"/>
    <w:rsid w:val="00677A66"/>
    <w:rsid w:val="006A29A6"/>
    <w:rsid w:val="00CB5BAF"/>
    <w:rsid w:val="00E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77A6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7B75FF4A849BE8AA58F99EC82F159">
    <w:name w:val="CF07B75FF4A849BE8AA58F99EC82F159"/>
  </w:style>
  <w:style w:type="paragraph" w:customStyle="1" w:styleId="F0C75BA1DB414D92A5BFFB0CBAB70E83">
    <w:name w:val="F0C75BA1DB414D92A5BFFB0CBAB70E83"/>
  </w:style>
  <w:style w:type="character" w:styleId="Hyperlink">
    <w:name w:val="Hyperlink"/>
    <w:basedOn w:val="DefaultParagraphFont"/>
    <w:uiPriority w:val="99"/>
    <w:unhideWhenUsed/>
    <w:rsid w:val="00CB5BAF"/>
    <w:rPr>
      <w:color w:val="C45911" w:themeColor="accent2" w:themeShade="BF"/>
      <w:u w:val="single"/>
    </w:rPr>
  </w:style>
  <w:style w:type="paragraph" w:customStyle="1" w:styleId="DA2C4C7701A049CF8F95C2B5C2F5BBD8">
    <w:name w:val="DA2C4C7701A049CF8F95C2B5C2F5BBD8"/>
  </w:style>
  <w:style w:type="character" w:customStyle="1" w:styleId="Heading2Char">
    <w:name w:val="Heading 2 Char"/>
    <w:basedOn w:val="DefaultParagraphFont"/>
    <w:link w:val="Heading2"/>
    <w:uiPriority w:val="9"/>
    <w:rsid w:val="00677A6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16E4514D8704CA48DDAE9AB3247D519">
    <w:name w:val="416E4514D8704CA48DDAE9AB3247D519"/>
  </w:style>
  <w:style w:type="paragraph" w:customStyle="1" w:styleId="1EEBD7CA585647C0BEC02679A211EBE6">
    <w:name w:val="1EEBD7CA585647C0BEC02679A211EBE6"/>
    <w:rsid w:val="00E874BD"/>
    <w:rPr>
      <w:lang w:val="en-IN" w:eastAsia="en-IN"/>
    </w:rPr>
  </w:style>
  <w:style w:type="paragraph" w:customStyle="1" w:styleId="79159672CEDC4010B28F9684D0D61470">
    <w:name w:val="79159672CEDC4010B28F9684D0D61470"/>
    <w:rsid w:val="00E874BD"/>
    <w:rPr>
      <w:lang w:val="en-IN" w:eastAsia="en-IN"/>
    </w:rPr>
  </w:style>
  <w:style w:type="paragraph" w:customStyle="1" w:styleId="B9C30F4135E74F0E890BCD4AF66285FF">
    <w:name w:val="B9C30F4135E74F0E890BCD4AF66285FF"/>
    <w:rsid w:val="00E874BD"/>
    <w:rPr>
      <w:lang w:val="en-IN" w:eastAsia="en-IN"/>
    </w:rPr>
  </w:style>
  <w:style w:type="paragraph" w:customStyle="1" w:styleId="B5F4AFE949DD4D28810A9F4691B5E2B4">
    <w:name w:val="B5F4AFE949DD4D28810A9F4691B5E2B4"/>
    <w:rsid w:val="00E874BD"/>
    <w:rPr>
      <w:lang w:val="en-IN" w:eastAsia="en-IN"/>
    </w:rPr>
  </w:style>
  <w:style w:type="paragraph" w:customStyle="1" w:styleId="060CF4080A1A471DACA5A2F79C6FDDFA">
    <w:name w:val="060CF4080A1A471DACA5A2F79C6FDDFA"/>
    <w:rsid w:val="00E874BD"/>
    <w:rPr>
      <w:lang w:val="en-IN" w:eastAsia="en-IN"/>
    </w:rPr>
  </w:style>
  <w:style w:type="paragraph" w:customStyle="1" w:styleId="0CE3E06C094B46A99907BAA2D8961232">
    <w:name w:val="0CE3E06C094B46A99907BAA2D8961232"/>
    <w:rsid w:val="00E874BD"/>
    <w:rPr>
      <w:lang w:val="en-IN" w:eastAsia="en-IN"/>
    </w:rPr>
  </w:style>
  <w:style w:type="paragraph" w:customStyle="1" w:styleId="7DFAC49FA0EA4C32A4E338D0FDFAE28D">
    <w:name w:val="7DFAC49FA0EA4C32A4E338D0FDFAE28D"/>
    <w:rsid w:val="00E874BD"/>
    <w:rPr>
      <w:lang w:val="en-IN" w:eastAsia="en-IN"/>
    </w:rPr>
  </w:style>
  <w:style w:type="paragraph" w:customStyle="1" w:styleId="E2FBC71AF2A4414AA3DB7D3EE064F937">
    <w:name w:val="E2FBC71AF2A4414AA3DB7D3EE064F937"/>
    <w:rsid w:val="00E874BD"/>
    <w:rPr>
      <w:lang w:val="en-IN" w:eastAsia="en-IN"/>
    </w:rPr>
  </w:style>
  <w:style w:type="paragraph" w:customStyle="1" w:styleId="F7C44DE1D2AD49E3BBD1004E4C4832E3">
    <w:name w:val="F7C44DE1D2AD49E3BBD1004E4C4832E3"/>
    <w:rsid w:val="00E874B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759F820-C10E-419A-A083-2CE7F89A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{FAC63B19-76FA-46B0-BBEF-FFA761632200}tf00546271_win32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2023-04-17T05:59:00Z</dcterms:created>
  <dcterms:modified xsi:type="dcterms:W3CDTF">2023-04-17T06:09:00Z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